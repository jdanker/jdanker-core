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12EB" w14:textId="77777777" w:rsidR="00A5497B" w:rsidRPr="006D328F" w:rsidRDefault="00000000" w:rsidP="00A5497B">
      <w:pPr>
        <w:pStyle w:val="Heading1"/>
        <w:rPr>
          <w:color w:val="auto"/>
        </w:rPr>
      </w:pPr>
      <w:sdt>
        <w:sdtPr>
          <w:rPr>
            <w:color w:val="auto"/>
          </w:rPr>
          <w:alias w:val="Education:"/>
          <w:tag w:val="Education:"/>
          <w:id w:val="807127995"/>
          <w:placeholder>
            <w:docPart w:val="609CC5793AD24E8A83CD97FDE5070171"/>
          </w:placeholder>
          <w:temporary/>
          <w:showingPlcHdr/>
          <w15:appearance w15:val="hidden"/>
        </w:sdtPr>
        <w:sdtContent>
          <w:r w:rsidR="00A5497B" w:rsidRPr="006D328F">
            <w:rPr>
              <w:color w:val="auto"/>
            </w:rPr>
            <w:t>Education</w:t>
          </w:r>
        </w:sdtContent>
      </w:sdt>
    </w:p>
    <w:p w14:paraId="423A8DF3" w14:textId="72CAE1AB" w:rsidR="00A5497B" w:rsidRPr="006D328F" w:rsidRDefault="00A5497B" w:rsidP="00A5497B">
      <w:pPr>
        <w:pStyle w:val="Heading2"/>
        <w:rPr>
          <w:color w:val="auto"/>
        </w:rPr>
      </w:pPr>
      <w:r w:rsidRPr="006D328F">
        <w:rPr>
          <w:color w:val="auto"/>
        </w:rPr>
        <w:t>university of south carolina</w:t>
      </w:r>
    </w:p>
    <w:p w14:paraId="5B646F2E" w14:textId="77777777" w:rsidR="00A5497B" w:rsidRPr="006D328F" w:rsidRDefault="00A5497B" w:rsidP="00A5497B">
      <w:pPr>
        <w:pStyle w:val="ListBullet"/>
        <w:numPr>
          <w:ilvl w:val="0"/>
          <w:numId w:val="32"/>
        </w:numPr>
        <w:spacing w:after="240"/>
        <w:ind w:right="0"/>
        <w:contextualSpacing/>
        <w:rPr>
          <w:i/>
          <w:color w:val="auto"/>
        </w:rPr>
      </w:pPr>
      <w:r w:rsidRPr="006D328F">
        <w:rPr>
          <w:i/>
          <w:color w:val="auto"/>
        </w:rPr>
        <w:t xml:space="preserve">Bachelor of Science in Computer Information Systems, Minor in Business Information Management </w:t>
      </w:r>
    </w:p>
    <w:p w14:paraId="3213E4AA" w14:textId="2A5D545D" w:rsidR="00A5497B" w:rsidRPr="006D328F" w:rsidRDefault="00A5497B" w:rsidP="00233B81">
      <w:pPr>
        <w:pStyle w:val="ListBullet"/>
        <w:numPr>
          <w:ilvl w:val="1"/>
          <w:numId w:val="32"/>
        </w:numPr>
        <w:spacing w:after="240"/>
        <w:ind w:right="0"/>
        <w:contextualSpacing/>
        <w:rPr>
          <w:color w:val="auto"/>
        </w:rPr>
      </w:pPr>
      <w:r w:rsidRPr="006D328F">
        <w:rPr>
          <w:color w:val="auto"/>
        </w:rPr>
        <w:t xml:space="preserve">GPA: 3.33/4.0; Dean’s List: 2 Semesters </w:t>
      </w:r>
    </w:p>
    <w:p w14:paraId="35820BCA" w14:textId="6CE2DF0B" w:rsidR="00A5497B" w:rsidRPr="006D328F" w:rsidRDefault="00A5497B" w:rsidP="00A5497B">
      <w:pPr>
        <w:pStyle w:val="Heading1"/>
        <w:rPr>
          <w:color w:val="auto"/>
        </w:rPr>
      </w:pPr>
      <w:r w:rsidRPr="006D328F">
        <w:rPr>
          <w:color w:val="auto"/>
        </w:rPr>
        <w:t>Skills</w:t>
      </w:r>
    </w:p>
    <w:p w14:paraId="691C7610" w14:textId="3F1FDFE5" w:rsidR="00A5497B" w:rsidRPr="006D328F" w:rsidRDefault="00627D6A" w:rsidP="00A5497B">
      <w:pPr>
        <w:pStyle w:val="ListBullet"/>
        <w:numPr>
          <w:ilvl w:val="0"/>
          <w:numId w:val="31"/>
        </w:numPr>
        <w:spacing w:after="240"/>
        <w:ind w:right="0"/>
        <w:contextualSpacing/>
        <w:rPr>
          <w:color w:val="auto"/>
        </w:rPr>
      </w:pPr>
      <w:r w:rsidRPr="006D328F">
        <w:rPr>
          <w:b/>
          <w:bCs/>
          <w:color w:val="auto"/>
        </w:rPr>
        <w:t>Languages:</w:t>
      </w:r>
      <w:r w:rsidRPr="006D328F">
        <w:rPr>
          <w:color w:val="auto"/>
        </w:rPr>
        <w:t xml:space="preserve"> Java, </w:t>
      </w:r>
      <w:r w:rsidR="00C7449E">
        <w:rPr>
          <w:color w:val="auto"/>
        </w:rPr>
        <w:t>Go</w:t>
      </w:r>
    </w:p>
    <w:p w14:paraId="56F36DEA" w14:textId="13455431" w:rsidR="00A5497B" w:rsidRPr="005A2050" w:rsidRDefault="005A2050" w:rsidP="004115B8">
      <w:pPr>
        <w:pStyle w:val="ListBullet"/>
        <w:numPr>
          <w:ilvl w:val="0"/>
          <w:numId w:val="31"/>
        </w:numPr>
        <w:spacing w:after="240"/>
        <w:ind w:right="0"/>
        <w:contextualSpacing/>
        <w:rPr>
          <w:b/>
          <w:bCs/>
          <w:color w:val="auto"/>
        </w:rPr>
      </w:pPr>
      <w:r>
        <w:rPr>
          <w:b/>
          <w:bCs/>
          <w:color w:val="auto"/>
        </w:rPr>
        <w:t>Frameworks</w:t>
      </w:r>
      <w:r w:rsidR="00627D6A" w:rsidRPr="006D328F">
        <w:rPr>
          <w:b/>
          <w:bCs/>
          <w:color w:val="auto"/>
        </w:rPr>
        <w:t xml:space="preserve">: </w:t>
      </w:r>
      <w:r w:rsidR="006A00D0">
        <w:rPr>
          <w:color w:val="auto"/>
        </w:rPr>
        <w:t xml:space="preserve">Jenkins, </w:t>
      </w:r>
      <w:r w:rsidR="00704A65">
        <w:rPr>
          <w:color w:val="auto"/>
        </w:rPr>
        <w:t>Chef, CI/CD Processes</w:t>
      </w:r>
    </w:p>
    <w:p w14:paraId="49477346" w14:textId="621660D8" w:rsidR="005A2050" w:rsidRPr="006D328F" w:rsidRDefault="005A2050" w:rsidP="004115B8">
      <w:pPr>
        <w:pStyle w:val="ListBullet"/>
        <w:numPr>
          <w:ilvl w:val="0"/>
          <w:numId w:val="31"/>
        </w:numPr>
        <w:spacing w:after="240"/>
        <w:ind w:right="0"/>
        <w:contextualSpacing/>
        <w:rPr>
          <w:b/>
          <w:bCs/>
          <w:color w:val="auto"/>
        </w:rPr>
      </w:pPr>
      <w:r>
        <w:rPr>
          <w:b/>
          <w:bCs/>
          <w:color w:val="auto"/>
        </w:rPr>
        <w:t xml:space="preserve">Tools: </w:t>
      </w:r>
      <w:r>
        <w:rPr>
          <w:color w:val="auto"/>
        </w:rPr>
        <w:t>Git, Linux</w:t>
      </w:r>
      <w:r w:rsidR="00C7449E">
        <w:rPr>
          <w:color w:val="auto"/>
        </w:rPr>
        <w:t xml:space="preserve">/bash, </w:t>
      </w:r>
    </w:p>
    <w:p w14:paraId="0DB35F50" w14:textId="362E6400" w:rsidR="00E128BA" w:rsidRDefault="00DC00EB" w:rsidP="00233B81">
      <w:pPr>
        <w:pStyle w:val="Heading1"/>
        <w:rPr>
          <w:color w:val="auto"/>
        </w:rPr>
      </w:pPr>
      <w:r w:rsidRPr="006D328F">
        <w:rPr>
          <w:color w:val="auto"/>
        </w:rPr>
        <w:t>Experience</w:t>
      </w:r>
    </w:p>
    <w:p w14:paraId="3C283FD6" w14:textId="58C25370" w:rsidR="00E128BA" w:rsidRDefault="00112CFE" w:rsidP="00E128BA">
      <w:pPr>
        <w:rPr>
          <w:i/>
          <w:iCs/>
        </w:rPr>
      </w:pPr>
      <w:r>
        <w:rPr>
          <w:rStyle w:val="Heading2Char"/>
        </w:rPr>
        <w:t>Mastercard</w:t>
      </w:r>
      <w:r w:rsidR="00E128BA">
        <w:rPr>
          <w:rStyle w:val="Heading2Char"/>
        </w:rPr>
        <w:t xml:space="preserve">, </w:t>
      </w:r>
      <w:r>
        <w:rPr>
          <w:rStyle w:val="Heading2Char"/>
        </w:rPr>
        <w:t>software engineer - contractor</w:t>
      </w:r>
      <w:r w:rsidR="00E128BA">
        <w:rPr>
          <w:rStyle w:val="Heading2Char"/>
        </w:rPr>
        <w:tab/>
        <w:t xml:space="preserve">    </w:t>
      </w:r>
      <w:r w:rsidR="00280E74">
        <w:rPr>
          <w:rStyle w:val="Heading2Char"/>
        </w:rPr>
        <w:tab/>
      </w:r>
      <w:r w:rsidR="00280E74">
        <w:rPr>
          <w:rStyle w:val="Heading2Char"/>
        </w:rPr>
        <w:tab/>
        <w:t xml:space="preserve">         </w:t>
      </w:r>
      <w:r>
        <w:rPr>
          <w:i/>
          <w:iCs/>
        </w:rPr>
        <w:t>July 2021</w:t>
      </w:r>
      <w:r w:rsidR="00E128BA">
        <w:rPr>
          <w:i/>
          <w:iCs/>
        </w:rPr>
        <w:t xml:space="preserve"> – Present</w:t>
      </w:r>
    </w:p>
    <w:p w14:paraId="2CD32B13" w14:textId="51B37AFA" w:rsidR="00E128BA" w:rsidRDefault="00112CFE" w:rsidP="00112CFE">
      <w:pPr>
        <w:pStyle w:val="ListBullet"/>
        <w:numPr>
          <w:ilvl w:val="0"/>
          <w:numId w:val="31"/>
        </w:numPr>
        <w:contextualSpacing/>
        <w:rPr>
          <w:color w:val="auto"/>
        </w:rPr>
      </w:pPr>
      <w:r>
        <w:rPr>
          <w:color w:val="auto"/>
        </w:rPr>
        <w:t>Automating and maintaining CI/CD processes</w:t>
      </w:r>
    </w:p>
    <w:p w14:paraId="6D81B1B8" w14:textId="637F028A" w:rsidR="00112CFE" w:rsidRPr="00112CFE" w:rsidRDefault="00112CFE" w:rsidP="00112CFE">
      <w:pPr>
        <w:pStyle w:val="ListBullet"/>
        <w:numPr>
          <w:ilvl w:val="0"/>
          <w:numId w:val="31"/>
        </w:numPr>
        <w:contextualSpacing/>
        <w:rPr>
          <w:color w:val="auto"/>
        </w:rPr>
      </w:pPr>
      <w:r>
        <w:rPr>
          <w:color w:val="auto"/>
        </w:rPr>
        <w:t>Creating automated deployment solutions utilizing Chef and Jenkins</w:t>
      </w:r>
    </w:p>
    <w:p w14:paraId="5E765C3B" w14:textId="3F88840C" w:rsidR="00F200FF" w:rsidRPr="008E70D2" w:rsidRDefault="00F200FF" w:rsidP="00F200FF">
      <w:r>
        <w:rPr>
          <w:rStyle w:val="Heading2Char"/>
        </w:rPr>
        <w:t>technology services,</w:t>
      </w:r>
      <w:r w:rsidR="00365572">
        <w:rPr>
          <w:rStyle w:val="Heading2Char"/>
        </w:rPr>
        <w:t xml:space="preserve"> Technical support Specialist </w:t>
      </w:r>
      <w:r w:rsidR="00365572">
        <w:rPr>
          <w:rStyle w:val="Heading2Char"/>
        </w:rPr>
        <w:tab/>
      </w:r>
      <w:r w:rsidR="00365572">
        <w:rPr>
          <w:rStyle w:val="Heading2Char"/>
        </w:rPr>
        <w:tab/>
        <w:t xml:space="preserve">    </w:t>
      </w:r>
      <w:r>
        <w:rPr>
          <w:i/>
          <w:iCs/>
        </w:rPr>
        <w:t>Nov. 2017 – Mar. 2020</w:t>
      </w:r>
    </w:p>
    <w:p w14:paraId="3F55ED1E" w14:textId="6F3F730C" w:rsidR="00F200FF" w:rsidRDefault="00F200FF" w:rsidP="009B5C36">
      <w:pPr>
        <w:pStyle w:val="ListBullet"/>
        <w:numPr>
          <w:ilvl w:val="0"/>
          <w:numId w:val="35"/>
        </w:numPr>
        <w:contextualSpacing/>
        <w:rPr>
          <w:color w:val="auto"/>
        </w:rPr>
      </w:pPr>
      <w:r>
        <w:rPr>
          <w:color w:val="auto"/>
        </w:rPr>
        <w:t>Provided day to day technical support to university housing employees</w:t>
      </w:r>
    </w:p>
    <w:p w14:paraId="702D871F" w14:textId="27CD764E" w:rsidR="00F200FF" w:rsidRDefault="00F200FF" w:rsidP="009B5C36">
      <w:pPr>
        <w:pStyle w:val="ListBullet"/>
        <w:numPr>
          <w:ilvl w:val="0"/>
          <w:numId w:val="35"/>
        </w:numPr>
        <w:contextualSpacing/>
        <w:rPr>
          <w:color w:val="auto"/>
        </w:rPr>
      </w:pPr>
      <w:r>
        <w:rPr>
          <w:color w:val="auto"/>
        </w:rPr>
        <w:t>Installed and maintained new hardware and software</w:t>
      </w:r>
    </w:p>
    <w:p w14:paraId="10405539" w14:textId="46A785A5" w:rsidR="00E74D67" w:rsidRDefault="00E74D67" w:rsidP="009B5C36">
      <w:pPr>
        <w:pStyle w:val="ListBullet"/>
        <w:numPr>
          <w:ilvl w:val="0"/>
          <w:numId w:val="35"/>
        </w:numPr>
        <w:contextualSpacing/>
        <w:rPr>
          <w:color w:val="auto"/>
        </w:rPr>
      </w:pPr>
      <w:r>
        <w:rPr>
          <w:color w:val="auto"/>
        </w:rPr>
        <w:t>Aided with device imaging, remote installations, and onsite assistance to full time staff</w:t>
      </w:r>
    </w:p>
    <w:p w14:paraId="32B5C03F" w14:textId="3D0BF1D3" w:rsidR="007D27AC" w:rsidRPr="007D27AC" w:rsidRDefault="007D27AC" w:rsidP="009E3B2A">
      <w:pPr>
        <w:pStyle w:val="ListBullet"/>
        <w:numPr>
          <w:ilvl w:val="0"/>
          <w:numId w:val="35"/>
        </w:numPr>
        <w:contextualSpacing/>
        <w:rPr>
          <w:color w:val="auto"/>
        </w:rPr>
      </w:pPr>
      <w:r w:rsidRPr="007D27AC">
        <w:rPr>
          <w:color w:val="auto"/>
        </w:rPr>
        <w:t xml:space="preserve">Managed hundreds of client </w:t>
      </w:r>
      <w:r w:rsidR="003C4159">
        <w:rPr>
          <w:color w:val="auto"/>
        </w:rPr>
        <w:t>W</w:t>
      </w:r>
      <w:r w:rsidRPr="007D27AC">
        <w:rPr>
          <w:color w:val="auto"/>
        </w:rPr>
        <w:t xml:space="preserve">indows 10 PCs with Office and Adobe applications using IBM </w:t>
      </w:r>
      <w:proofErr w:type="spellStart"/>
      <w:r w:rsidRPr="007D27AC">
        <w:rPr>
          <w:color w:val="auto"/>
        </w:rPr>
        <w:t>Bigfix</w:t>
      </w:r>
      <w:proofErr w:type="spellEnd"/>
    </w:p>
    <w:p w14:paraId="7E83B9F7" w14:textId="77777777" w:rsidR="007D27AC" w:rsidRDefault="007D27AC" w:rsidP="007D27AC">
      <w:pPr>
        <w:pStyle w:val="ListBullet"/>
        <w:ind w:left="216" w:hanging="216"/>
        <w:contextualSpacing/>
        <w:rPr>
          <w:color w:val="auto"/>
        </w:rPr>
      </w:pPr>
    </w:p>
    <w:p w14:paraId="3CCE6D7E" w14:textId="019CFC32" w:rsidR="00B71DF7" w:rsidRPr="008E70D2" w:rsidRDefault="00B71DF7" w:rsidP="007D27AC">
      <w:pPr>
        <w:pStyle w:val="ListBullet"/>
        <w:ind w:left="216" w:hanging="216"/>
        <w:contextualSpacing/>
      </w:pPr>
      <w:r w:rsidRPr="008E70D2">
        <w:rPr>
          <w:rStyle w:val="Heading2Char"/>
        </w:rPr>
        <w:t>Softdocs</w:t>
      </w:r>
      <w:r w:rsidR="008E70D2" w:rsidRPr="008E70D2">
        <w:rPr>
          <w:rStyle w:val="Heading2Char"/>
        </w:rPr>
        <w:t xml:space="preserve">, </w:t>
      </w:r>
      <w:r w:rsidRPr="008E70D2">
        <w:rPr>
          <w:rStyle w:val="Heading2Char"/>
        </w:rPr>
        <w:t>Intern</w:t>
      </w:r>
      <w:r w:rsidR="00233B81" w:rsidRPr="008E70D2">
        <w:t xml:space="preserve"> </w:t>
      </w:r>
      <w:r w:rsidR="008E70D2">
        <w:tab/>
      </w:r>
      <w:r w:rsidR="008E70D2">
        <w:tab/>
      </w:r>
      <w:r w:rsidR="008E70D2">
        <w:tab/>
      </w:r>
      <w:r w:rsidR="008E70D2">
        <w:tab/>
      </w:r>
      <w:r w:rsidR="008E70D2">
        <w:tab/>
      </w:r>
      <w:r w:rsidR="008E70D2">
        <w:tab/>
      </w:r>
      <w:r w:rsidR="008E70D2">
        <w:tab/>
      </w:r>
      <w:r w:rsidR="008E70D2">
        <w:tab/>
      </w:r>
      <w:r w:rsidR="008E70D2">
        <w:tab/>
      </w:r>
      <w:r w:rsidRPr="007D27AC">
        <w:rPr>
          <w:i/>
          <w:iCs/>
        </w:rPr>
        <w:t>S</w:t>
      </w:r>
      <w:r w:rsidR="008E70D2" w:rsidRPr="007D27AC">
        <w:rPr>
          <w:i/>
          <w:iCs/>
        </w:rPr>
        <w:t>ummer</w:t>
      </w:r>
      <w:r w:rsidRPr="007D27AC">
        <w:rPr>
          <w:i/>
          <w:iCs/>
        </w:rPr>
        <w:t xml:space="preserve"> 2019</w:t>
      </w:r>
    </w:p>
    <w:p w14:paraId="334B6C91" w14:textId="77777777" w:rsidR="00EA2BC0" w:rsidRPr="006D328F" w:rsidRDefault="00EA2BC0" w:rsidP="00EA2BC0">
      <w:pPr>
        <w:pStyle w:val="ListBullet"/>
        <w:numPr>
          <w:ilvl w:val="0"/>
          <w:numId w:val="35"/>
        </w:numPr>
        <w:contextualSpacing/>
        <w:rPr>
          <w:color w:val="auto"/>
        </w:rPr>
      </w:pPr>
      <w:r w:rsidRPr="006D328F">
        <w:rPr>
          <w:color w:val="auto"/>
        </w:rPr>
        <w:t>Gained experience in sales, marketing, support, and development of a software product</w:t>
      </w:r>
    </w:p>
    <w:p w14:paraId="08F4D2E6" w14:textId="48C5F7DD" w:rsidR="00EA2BC0" w:rsidRPr="00EA2BC0" w:rsidRDefault="00EA2BC0" w:rsidP="00EA2BC0">
      <w:pPr>
        <w:pStyle w:val="ListBullet"/>
        <w:numPr>
          <w:ilvl w:val="0"/>
          <w:numId w:val="35"/>
        </w:numPr>
        <w:contextualSpacing/>
        <w:rPr>
          <w:color w:val="auto"/>
        </w:rPr>
      </w:pPr>
      <w:r w:rsidRPr="006D328F">
        <w:rPr>
          <w:color w:val="auto"/>
        </w:rPr>
        <w:t>Designed a screen-scraping PowerShell script to enable consistent and repeatable software upgrades</w:t>
      </w:r>
    </w:p>
    <w:p w14:paraId="23307A40" w14:textId="6E897BF7" w:rsidR="00B71DF7" w:rsidRPr="006D328F" w:rsidRDefault="00E128BA" w:rsidP="00233B81">
      <w:pPr>
        <w:pStyle w:val="ListBullet"/>
        <w:numPr>
          <w:ilvl w:val="0"/>
          <w:numId w:val="35"/>
        </w:numPr>
        <w:contextualSpacing/>
        <w:rPr>
          <w:color w:val="auto"/>
        </w:rPr>
      </w:pPr>
      <w:r>
        <w:rPr>
          <w:color w:val="auto"/>
        </w:rPr>
        <w:t xml:space="preserve">Wrote and researched technical articles to assist in </w:t>
      </w:r>
      <w:r w:rsidR="008515E3">
        <w:rPr>
          <w:color w:val="auto"/>
        </w:rPr>
        <w:t>providing a resource for clients regarding the software product</w:t>
      </w:r>
    </w:p>
    <w:p w14:paraId="2823C816" w14:textId="793C174C" w:rsidR="00A3707A" w:rsidRPr="008E70D2" w:rsidRDefault="00281177" w:rsidP="005A2050">
      <w:pPr>
        <w:rPr>
          <w:color w:val="auto"/>
        </w:rPr>
      </w:pPr>
      <w:r w:rsidRPr="005A2050">
        <w:rPr>
          <w:rStyle w:val="Heading2Char"/>
        </w:rPr>
        <w:t>South state bank</w:t>
      </w:r>
      <w:r w:rsidR="008E70D2" w:rsidRPr="005A2050">
        <w:rPr>
          <w:rStyle w:val="Heading2Char"/>
        </w:rPr>
        <w:t xml:space="preserve">, </w:t>
      </w:r>
      <w:r w:rsidRPr="005A2050">
        <w:rPr>
          <w:rStyle w:val="Heading2Char"/>
        </w:rPr>
        <w:t>Intern</w:t>
      </w:r>
      <w:r w:rsidR="005A2050">
        <w:rPr>
          <w:i/>
          <w:color w:val="auto"/>
        </w:rPr>
        <w:t xml:space="preserve">    </w:t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>
        <w:rPr>
          <w:i/>
          <w:color w:val="auto"/>
        </w:rPr>
        <w:tab/>
      </w:r>
      <w:r w:rsidR="005A2050" w:rsidRPr="005A2050">
        <w:rPr>
          <w:i/>
          <w:iCs/>
        </w:rPr>
        <w:t>Summer 2018</w:t>
      </w:r>
      <w:r w:rsidR="005A2050" w:rsidRPr="005A2050">
        <w:rPr>
          <w:i/>
          <w:iCs/>
        </w:rPr>
        <w:tab/>
      </w:r>
    </w:p>
    <w:p w14:paraId="5F7ED6E2" w14:textId="18C042F9" w:rsidR="00A3707A" w:rsidRPr="006D328F" w:rsidRDefault="00281177" w:rsidP="00233B81">
      <w:pPr>
        <w:pStyle w:val="ListParagraph"/>
        <w:numPr>
          <w:ilvl w:val="0"/>
          <w:numId w:val="34"/>
        </w:numPr>
        <w:rPr>
          <w:color w:val="auto"/>
        </w:rPr>
      </w:pPr>
      <w:r w:rsidRPr="006D328F">
        <w:rPr>
          <w:color w:val="auto"/>
        </w:rPr>
        <w:t xml:space="preserve">Created an internship </w:t>
      </w:r>
      <w:r w:rsidR="00352323" w:rsidRPr="006D328F">
        <w:rPr>
          <w:color w:val="auto"/>
        </w:rPr>
        <w:t xml:space="preserve">framework and curriculum and presented it to the Chief Operating Officer and other management </w:t>
      </w:r>
    </w:p>
    <w:p w14:paraId="3603112A" w14:textId="59F0A2C1" w:rsidR="00281177" w:rsidRPr="006D328F" w:rsidRDefault="00281177" w:rsidP="00233B81">
      <w:pPr>
        <w:pStyle w:val="ListParagraph"/>
        <w:numPr>
          <w:ilvl w:val="0"/>
          <w:numId w:val="34"/>
        </w:numPr>
        <w:rPr>
          <w:color w:val="auto"/>
        </w:rPr>
      </w:pPr>
      <w:r w:rsidRPr="006D328F">
        <w:rPr>
          <w:color w:val="auto"/>
        </w:rPr>
        <w:t xml:space="preserve">Assisted in the rollout of project management </w:t>
      </w:r>
      <w:r w:rsidR="00352323" w:rsidRPr="006D328F">
        <w:rPr>
          <w:color w:val="auto"/>
        </w:rPr>
        <w:t xml:space="preserve">and resource management </w:t>
      </w:r>
      <w:r w:rsidRPr="006D328F">
        <w:rPr>
          <w:color w:val="auto"/>
        </w:rPr>
        <w:t xml:space="preserve">software </w:t>
      </w:r>
      <w:r w:rsidR="00E343EF" w:rsidRPr="006D328F">
        <w:rPr>
          <w:color w:val="auto"/>
        </w:rPr>
        <w:t xml:space="preserve">using a combination of </w:t>
      </w:r>
      <w:proofErr w:type="spellStart"/>
      <w:r w:rsidR="00E343EF" w:rsidRPr="006D328F">
        <w:rPr>
          <w:color w:val="auto"/>
        </w:rPr>
        <w:t>Sharepoint</w:t>
      </w:r>
      <w:proofErr w:type="spellEnd"/>
      <w:r w:rsidR="00E343EF" w:rsidRPr="006D328F">
        <w:rPr>
          <w:color w:val="auto"/>
        </w:rPr>
        <w:t xml:space="preserve"> and Microsoft Project software</w:t>
      </w:r>
    </w:p>
    <w:p w14:paraId="3D517156" w14:textId="2D53DFBB" w:rsidR="00281177" w:rsidRPr="006D328F" w:rsidRDefault="00281177" w:rsidP="00233B81">
      <w:pPr>
        <w:pStyle w:val="ListParagraph"/>
        <w:numPr>
          <w:ilvl w:val="0"/>
          <w:numId w:val="34"/>
        </w:numPr>
        <w:rPr>
          <w:color w:val="auto"/>
        </w:rPr>
      </w:pPr>
      <w:r w:rsidRPr="006D328F">
        <w:rPr>
          <w:color w:val="auto"/>
        </w:rPr>
        <w:t>Created a</w:t>
      </w:r>
      <w:r w:rsidR="00352323" w:rsidRPr="006D328F">
        <w:rPr>
          <w:color w:val="auto"/>
        </w:rPr>
        <w:t>n approval</w:t>
      </w:r>
      <w:r w:rsidRPr="006D328F">
        <w:rPr>
          <w:color w:val="auto"/>
        </w:rPr>
        <w:t xml:space="preserve"> process and accompanying documentation for project approval</w:t>
      </w:r>
      <w:r w:rsidR="00352323" w:rsidRPr="006D328F">
        <w:rPr>
          <w:color w:val="auto"/>
        </w:rPr>
        <w:t xml:space="preserve"> for the Enterprise Initiatives Committee </w:t>
      </w:r>
    </w:p>
    <w:p w14:paraId="6D3455B0" w14:textId="0BC828C1" w:rsidR="006D328F" w:rsidRPr="006D328F" w:rsidRDefault="0080317A" w:rsidP="006D328F">
      <w:pPr>
        <w:pStyle w:val="Heading1"/>
        <w:rPr>
          <w:color w:val="auto"/>
        </w:rPr>
      </w:pPr>
      <w:r w:rsidRPr="006D328F">
        <w:rPr>
          <w:color w:val="auto"/>
        </w:rPr>
        <w:t>Projects</w:t>
      </w:r>
    </w:p>
    <w:p w14:paraId="639F0657" w14:textId="10C6033F" w:rsidR="0080317A" w:rsidRPr="006D328F" w:rsidRDefault="0080317A" w:rsidP="006D328F">
      <w:pPr>
        <w:pStyle w:val="NoSpacing"/>
        <w:rPr>
          <w:color w:val="auto"/>
        </w:rPr>
      </w:pPr>
      <w:r w:rsidRPr="006D328F">
        <w:rPr>
          <w:rStyle w:val="Heading2Char"/>
          <w:color w:val="auto"/>
        </w:rPr>
        <w:t>Cable company support chatbot</w:t>
      </w:r>
      <w:r w:rsidR="00522038">
        <w:rPr>
          <w:rStyle w:val="Heading2Char"/>
          <w:color w:val="auto"/>
        </w:rPr>
        <w:t xml:space="preserve"> (</w:t>
      </w:r>
      <w:proofErr w:type="gramStart"/>
      <w:r w:rsidR="00522038">
        <w:rPr>
          <w:rStyle w:val="Heading2Char"/>
          <w:color w:val="auto"/>
        </w:rPr>
        <w:t>Capstone)</w:t>
      </w:r>
      <w:r w:rsidR="006D328F" w:rsidRPr="006D328F">
        <w:rPr>
          <w:color w:val="auto"/>
        </w:rPr>
        <w:t xml:space="preserve">   </w:t>
      </w:r>
      <w:proofErr w:type="gramEnd"/>
      <w:r w:rsidR="006D328F" w:rsidRPr="006D328F">
        <w:rPr>
          <w:color w:val="auto"/>
        </w:rPr>
        <w:t xml:space="preserve">       </w:t>
      </w:r>
      <w:r w:rsidR="006D328F" w:rsidRPr="0096403E">
        <w:rPr>
          <w:i/>
          <w:iCs/>
        </w:rPr>
        <w:t xml:space="preserve">AngularJS, Firebase, NodeJS, </w:t>
      </w:r>
      <w:proofErr w:type="spellStart"/>
      <w:r w:rsidR="006D328F" w:rsidRPr="0096403E">
        <w:rPr>
          <w:i/>
          <w:iCs/>
        </w:rPr>
        <w:t>Dialogflow</w:t>
      </w:r>
      <w:proofErr w:type="spellEnd"/>
    </w:p>
    <w:p w14:paraId="74877008" w14:textId="3DD511B3" w:rsidR="006D328F" w:rsidRPr="006D328F" w:rsidRDefault="00000000" w:rsidP="006D328F">
      <w:pPr>
        <w:rPr>
          <w:i/>
          <w:iCs/>
          <w:color w:val="auto"/>
          <w:u w:val="single"/>
        </w:rPr>
      </w:pPr>
      <w:hyperlink r:id="rId8" w:history="1">
        <w:r w:rsidR="006D328F" w:rsidRPr="006D328F">
          <w:rPr>
            <w:rStyle w:val="Hyperlink"/>
            <w:i/>
            <w:iCs/>
            <w:color w:val="auto"/>
          </w:rPr>
          <w:t>https://github.com/SCCapstone/CCChatbot</w:t>
        </w:r>
      </w:hyperlink>
    </w:p>
    <w:p w14:paraId="3214E75B" w14:textId="00DB1F02" w:rsidR="006D328F" w:rsidRPr="006D328F" w:rsidRDefault="006D328F" w:rsidP="006D328F">
      <w:pPr>
        <w:pStyle w:val="ListParagraph"/>
        <w:numPr>
          <w:ilvl w:val="0"/>
          <w:numId w:val="36"/>
        </w:numPr>
        <w:rPr>
          <w:color w:val="auto"/>
        </w:rPr>
      </w:pPr>
      <w:r w:rsidRPr="006D328F">
        <w:rPr>
          <w:color w:val="auto"/>
        </w:rPr>
        <w:t xml:space="preserve">Our team created an AI chatbot for a fictional cable company to answer and maintain a basic online support system using Google’s </w:t>
      </w:r>
      <w:proofErr w:type="spellStart"/>
      <w:r w:rsidRPr="006D328F">
        <w:rPr>
          <w:color w:val="auto"/>
        </w:rPr>
        <w:t>Dialogflow</w:t>
      </w:r>
      <w:proofErr w:type="spellEnd"/>
      <w:r w:rsidRPr="006D328F">
        <w:rPr>
          <w:color w:val="auto"/>
        </w:rPr>
        <w:t xml:space="preserve"> for text recognition</w:t>
      </w:r>
      <w:r w:rsidR="006D2B68">
        <w:rPr>
          <w:color w:val="auto"/>
        </w:rPr>
        <w:t>.</w:t>
      </w:r>
    </w:p>
    <w:p w14:paraId="201F761E" w14:textId="0991EAD8" w:rsidR="006D328F" w:rsidRDefault="00347477" w:rsidP="006D328F">
      <w:pPr>
        <w:pStyle w:val="ListParagraph"/>
        <w:numPr>
          <w:ilvl w:val="0"/>
          <w:numId w:val="36"/>
        </w:numPr>
        <w:rPr>
          <w:color w:val="auto"/>
        </w:rPr>
      </w:pPr>
      <w:r>
        <w:rPr>
          <w:color w:val="auto"/>
        </w:rPr>
        <w:t xml:space="preserve">Utilized Google calendar API to create scheduling functionality </w:t>
      </w:r>
    </w:p>
    <w:p w14:paraId="256A41AD" w14:textId="1146476C" w:rsidR="00A5497B" w:rsidRDefault="00347477" w:rsidP="00347477">
      <w:pPr>
        <w:pStyle w:val="ListParagraph"/>
        <w:numPr>
          <w:ilvl w:val="0"/>
          <w:numId w:val="36"/>
        </w:numPr>
        <w:rPr>
          <w:color w:val="auto"/>
        </w:rPr>
      </w:pPr>
      <w:r>
        <w:rPr>
          <w:color w:val="auto"/>
        </w:rPr>
        <w:t>Chatbot uses firebase to log technician appointment information and customer service reports created by users</w:t>
      </w:r>
    </w:p>
    <w:p w14:paraId="42211D0B" w14:textId="0B641667" w:rsidR="008E70D2" w:rsidRDefault="008E70D2" w:rsidP="008E70D2">
      <w:pPr>
        <w:rPr>
          <w:color w:val="auto"/>
        </w:rPr>
      </w:pPr>
    </w:p>
    <w:sectPr w:rsidR="008E70D2" w:rsidSect="004B1DC7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CE72" w14:textId="77777777" w:rsidR="003B056A" w:rsidRDefault="003B056A">
      <w:pPr>
        <w:spacing w:after="0"/>
      </w:pPr>
      <w:r>
        <w:separator/>
      </w:r>
    </w:p>
  </w:endnote>
  <w:endnote w:type="continuationSeparator" w:id="0">
    <w:p w14:paraId="48367ABA" w14:textId="77777777" w:rsidR="003B056A" w:rsidRDefault="003B056A">
      <w:pPr>
        <w:spacing w:after="0"/>
      </w:pPr>
      <w:r>
        <w:continuationSeparator/>
      </w:r>
    </w:p>
  </w:endnote>
  <w:endnote w:type="continuationNotice" w:id="1">
    <w:p w14:paraId="77CD8EF0" w14:textId="77777777" w:rsidR="003B056A" w:rsidRDefault="003B056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明朝B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C707" w14:textId="7E3B4384" w:rsidR="00066F41" w:rsidRDefault="00066F41" w:rsidP="009D434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D4879A7" w14:paraId="6DBD1B62" w14:textId="77777777" w:rsidTr="0D4879A7">
      <w:tc>
        <w:tcPr>
          <w:tcW w:w="3600" w:type="dxa"/>
        </w:tcPr>
        <w:p w14:paraId="467D3B6D" w14:textId="2D9A560D" w:rsidR="0D4879A7" w:rsidRDefault="0D4879A7" w:rsidP="0D4879A7">
          <w:pPr>
            <w:pStyle w:val="Header"/>
            <w:ind w:left="-115"/>
          </w:pPr>
        </w:p>
      </w:tc>
      <w:tc>
        <w:tcPr>
          <w:tcW w:w="3600" w:type="dxa"/>
        </w:tcPr>
        <w:p w14:paraId="241448E0" w14:textId="32C3EEE1" w:rsidR="0D4879A7" w:rsidRDefault="0D4879A7" w:rsidP="0D4879A7">
          <w:pPr>
            <w:pStyle w:val="Header"/>
            <w:jc w:val="center"/>
          </w:pPr>
        </w:p>
      </w:tc>
      <w:tc>
        <w:tcPr>
          <w:tcW w:w="3600" w:type="dxa"/>
        </w:tcPr>
        <w:p w14:paraId="2DE357DA" w14:textId="6DDB1567" w:rsidR="0D4879A7" w:rsidRDefault="0D4879A7" w:rsidP="0D4879A7">
          <w:pPr>
            <w:pStyle w:val="Header"/>
            <w:ind w:right="-115"/>
            <w:jc w:val="right"/>
          </w:pPr>
        </w:p>
      </w:tc>
    </w:tr>
  </w:tbl>
  <w:p w14:paraId="55311809" w14:textId="0D56006C" w:rsidR="0D4879A7" w:rsidRDefault="0D4879A7" w:rsidP="0D487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7C38" w14:textId="77777777" w:rsidR="003B056A" w:rsidRDefault="003B056A">
      <w:pPr>
        <w:spacing w:after="0"/>
      </w:pPr>
      <w:r>
        <w:separator/>
      </w:r>
    </w:p>
  </w:footnote>
  <w:footnote w:type="continuationSeparator" w:id="0">
    <w:p w14:paraId="4344935E" w14:textId="77777777" w:rsidR="003B056A" w:rsidRDefault="003B056A">
      <w:pPr>
        <w:spacing w:after="0"/>
      </w:pPr>
      <w:r>
        <w:continuationSeparator/>
      </w:r>
    </w:p>
  </w:footnote>
  <w:footnote w:type="continuationNotice" w:id="1">
    <w:p w14:paraId="1244148B" w14:textId="77777777" w:rsidR="003B056A" w:rsidRDefault="003B056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20B9" w14:textId="75F6761E" w:rsidR="00EC00EE" w:rsidRPr="004374CB" w:rsidRDefault="00EC00EE" w:rsidP="00A5497B">
    <w:pPr>
      <w:pStyle w:val="Header"/>
      <w:rPr>
        <w:color w:val="auto"/>
      </w:rPr>
    </w:pPr>
    <w:r w:rsidRPr="004374CB">
      <w:rPr>
        <w:b/>
        <w:color w:val="auto"/>
        <w:sz w:val="32"/>
      </w:rPr>
      <w:ptab w:relativeTo="margin" w:alignment="center" w:leader="none"/>
    </w:r>
    <w:proofErr w:type="spellStart"/>
    <w:r w:rsidRPr="004374CB">
      <w:rPr>
        <w:b/>
        <w:color w:val="auto"/>
        <w:sz w:val="32"/>
      </w:rPr>
      <w:t>Jahred</w:t>
    </w:r>
    <w:proofErr w:type="spellEnd"/>
    <w:r w:rsidRPr="004374CB">
      <w:rPr>
        <w:b/>
        <w:color w:val="auto"/>
        <w:sz w:val="32"/>
      </w:rPr>
      <w:t xml:space="preserve"> Danker</w:t>
    </w:r>
  </w:p>
  <w:p w14:paraId="295E9258" w14:textId="7EBDD0B4" w:rsidR="00EC00EE" w:rsidRPr="00C7449E" w:rsidRDefault="00000000" w:rsidP="00C7449E">
    <w:pPr>
      <w:pStyle w:val="Header"/>
      <w:ind w:left="1440" w:firstLine="720"/>
      <w:rPr>
        <w:color w:val="auto"/>
      </w:rPr>
    </w:pPr>
    <w:hyperlink r:id="rId1" w:history="1">
      <w:r w:rsidR="00347477" w:rsidRPr="00EF0ABF">
        <w:rPr>
          <w:rStyle w:val="Hyperlink"/>
        </w:rPr>
        <w:t>jahrede@gmail.com</w:t>
      </w:r>
    </w:hyperlink>
    <w:r w:rsidR="00EC00EE" w:rsidRPr="004374CB">
      <w:rPr>
        <w:color w:val="auto"/>
      </w:rPr>
      <w:t xml:space="preserve"> | (757) 717-8151</w:t>
    </w:r>
    <w:r w:rsidR="00347477">
      <w:rPr>
        <w:color w:val="auto"/>
      </w:rPr>
      <w:t xml:space="preserve"> | </w:t>
    </w:r>
    <w:r w:rsidR="00C7449E">
      <w:rPr>
        <w:color w:val="auto"/>
      </w:rPr>
      <w:t>jdanker.com</w:t>
    </w:r>
    <w:r w:rsidR="00EC00EE" w:rsidRPr="004374CB">
      <w:rPr>
        <w:color w:val="auto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F89B2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2163D0"/>
    <w:multiLevelType w:val="hybridMultilevel"/>
    <w:tmpl w:val="BE10E916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61F19"/>
    <w:multiLevelType w:val="hybridMultilevel"/>
    <w:tmpl w:val="6F2A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543B76"/>
    <w:multiLevelType w:val="hybridMultilevel"/>
    <w:tmpl w:val="BE0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34AD0"/>
    <w:multiLevelType w:val="multilevel"/>
    <w:tmpl w:val="3E524AD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D3B50EB"/>
    <w:multiLevelType w:val="hybridMultilevel"/>
    <w:tmpl w:val="FCE0BE0C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0372F"/>
    <w:multiLevelType w:val="hybridMultilevel"/>
    <w:tmpl w:val="CAAA7700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DD906E8"/>
    <w:multiLevelType w:val="hybridMultilevel"/>
    <w:tmpl w:val="4C12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10F4A"/>
    <w:multiLevelType w:val="hybridMultilevel"/>
    <w:tmpl w:val="75ACAB78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9050D"/>
    <w:multiLevelType w:val="hybridMultilevel"/>
    <w:tmpl w:val="DADE092A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E0991"/>
    <w:multiLevelType w:val="hybridMultilevel"/>
    <w:tmpl w:val="819252EA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9A4EF4"/>
    <w:multiLevelType w:val="hybridMultilevel"/>
    <w:tmpl w:val="6A82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6E0C21CA"/>
    <w:multiLevelType w:val="hybridMultilevel"/>
    <w:tmpl w:val="E9C26B0C"/>
    <w:lvl w:ilvl="0" w:tplc="149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A374A8"/>
    <w:multiLevelType w:val="hybridMultilevel"/>
    <w:tmpl w:val="2A4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2008">
    <w:abstractNumId w:val="9"/>
  </w:num>
  <w:num w:numId="2" w16cid:durableId="1711418306">
    <w:abstractNumId w:val="9"/>
    <w:lvlOverride w:ilvl="0">
      <w:startOverride w:val="1"/>
    </w:lvlOverride>
  </w:num>
  <w:num w:numId="3" w16cid:durableId="1545940645">
    <w:abstractNumId w:val="9"/>
    <w:lvlOverride w:ilvl="0">
      <w:startOverride w:val="1"/>
    </w:lvlOverride>
  </w:num>
  <w:num w:numId="4" w16cid:durableId="597756749">
    <w:abstractNumId w:val="9"/>
    <w:lvlOverride w:ilvl="0">
      <w:startOverride w:val="1"/>
    </w:lvlOverride>
  </w:num>
  <w:num w:numId="5" w16cid:durableId="330717617">
    <w:abstractNumId w:val="28"/>
  </w:num>
  <w:num w:numId="6" w16cid:durableId="102699892">
    <w:abstractNumId w:val="27"/>
  </w:num>
  <w:num w:numId="7" w16cid:durableId="1155222547">
    <w:abstractNumId w:val="8"/>
  </w:num>
  <w:num w:numId="8" w16cid:durableId="1592353148">
    <w:abstractNumId w:val="7"/>
  </w:num>
  <w:num w:numId="9" w16cid:durableId="1136292910">
    <w:abstractNumId w:val="6"/>
  </w:num>
  <w:num w:numId="10" w16cid:durableId="733506014">
    <w:abstractNumId w:val="5"/>
  </w:num>
  <w:num w:numId="11" w16cid:durableId="277376171">
    <w:abstractNumId w:val="4"/>
  </w:num>
  <w:num w:numId="12" w16cid:durableId="1738897694">
    <w:abstractNumId w:val="3"/>
  </w:num>
  <w:num w:numId="13" w16cid:durableId="171457780">
    <w:abstractNumId w:val="2"/>
  </w:num>
  <w:num w:numId="14" w16cid:durableId="1979068008">
    <w:abstractNumId w:val="1"/>
  </w:num>
  <w:num w:numId="15" w16cid:durableId="1007630974">
    <w:abstractNumId w:val="0"/>
  </w:num>
  <w:num w:numId="16" w16cid:durableId="1380738297">
    <w:abstractNumId w:val="18"/>
  </w:num>
  <w:num w:numId="17" w16cid:durableId="1300450796">
    <w:abstractNumId w:val="25"/>
  </w:num>
  <w:num w:numId="18" w16cid:durableId="1015808396">
    <w:abstractNumId w:val="16"/>
  </w:num>
  <w:num w:numId="19" w16cid:durableId="510796673">
    <w:abstractNumId w:val="21"/>
  </w:num>
  <w:num w:numId="20" w16cid:durableId="2072146217">
    <w:abstractNumId w:val="13"/>
  </w:num>
  <w:num w:numId="21" w16cid:durableId="1707024838">
    <w:abstractNumId w:val="31"/>
  </w:num>
  <w:num w:numId="22" w16cid:durableId="981156341">
    <w:abstractNumId w:val="26"/>
  </w:num>
  <w:num w:numId="23" w16cid:durableId="2004313555">
    <w:abstractNumId w:val="14"/>
  </w:num>
  <w:num w:numId="24" w16cid:durableId="160899431">
    <w:abstractNumId w:val="20"/>
  </w:num>
  <w:num w:numId="25" w16cid:durableId="551890528">
    <w:abstractNumId w:val="29"/>
  </w:num>
  <w:num w:numId="26" w16cid:durableId="904880097">
    <w:abstractNumId w:val="19"/>
  </w:num>
  <w:num w:numId="27" w16cid:durableId="201670456">
    <w:abstractNumId w:val="30"/>
  </w:num>
  <w:num w:numId="28" w16cid:durableId="492990197">
    <w:abstractNumId w:val="10"/>
  </w:num>
  <w:num w:numId="29" w16cid:durableId="1517965471">
    <w:abstractNumId w:val="22"/>
  </w:num>
  <w:num w:numId="30" w16cid:durableId="1661930164">
    <w:abstractNumId w:val="24"/>
  </w:num>
  <w:num w:numId="31" w16cid:durableId="942615996">
    <w:abstractNumId w:val="17"/>
  </w:num>
  <w:num w:numId="32" w16cid:durableId="1684281145">
    <w:abstractNumId w:val="23"/>
  </w:num>
  <w:num w:numId="33" w16cid:durableId="465859770">
    <w:abstractNumId w:val="15"/>
  </w:num>
  <w:num w:numId="34" w16cid:durableId="1257982455">
    <w:abstractNumId w:val="11"/>
  </w:num>
  <w:num w:numId="35" w16cid:durableId="351033874">
    <w:abstractNumId w:val="12"/>
  </w:num>
  <w:num w:numId="36" w16cid:durableId="7769464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DC"/>
    <w:rsid w:val="00031CC1"/>
    <w:rsid w:val="00044480"/>
    <w:rsid w:val="00065BD5"/>
    <w:rsid w:val="00066F41"/>
    <w:rsid w:val="00070630"/>
    <w:rsid w:val="00080396"/>
    <w:rsid w:val="000A4F59"/>
    <w:rsid w:val="000B647B"/>
    <w:rsid w:val="00112CFE"/>
    <w:rsid w:val="0012464A"/>
    <w:rsid w:val="00141A4C"/>
    <w:rsid w:val="00161F11"/>
    <w:rsid w:val="001A1BA9"/>
    <w:rsid w:val="001B20C0"/>
    <w:rsid w:val="001B29CF"/>
    <w:rsid w:val="001B36ED"/>
    <w:rsid w:val="001D45E0"/>
    <w:rsid w:val="001E141F"/>
    <w:rsid w:val="0020613B"/>
    <w:rsid w:val="00233B81"/>
    <w:rsid w:val="00245A50"/>
    <w:rsid w:val="00280E74"/>
    <w:rsid w:val="00281177"/>
    <w:rsid w:val="0028220F"/>
    <w:rsid w:val="00291DE3"/>
    <w:rsid w:val="002948C9"/>
    <w:rsid w:val="002D05D1"/>
    <w:rsid w:val="002D1EEB"/>
    <w:rsid w:val="002D2B81"/>
    <w:rsid w:val="002F4211"/>
    <w:rsid w:val="00347477"/>
    <w:rsid w:val="00352323"/>
    <w:rsid w:val="00356C14"/>
    <w:rsid w:val="00365572"/>
    <w:rsid w:val="003B056A"/>
    <w:rsid w:val="003C23B8"/>
    <w:rsid w:val="003C4159"/>
    <w:rsid w:val="004318DB"/>
    <w:rsid w:val="004374CB"/>
    <w:rsid w:val="004655DC"/>
    <w:rsid w:val="004710F0"/>
    <w:rsid w:val="00482E1E"/>
    <w:rsid w:val="00493737"/>
    <w:rsid w:val="004B1DC7"/>
    <w:rsid w:val="004D31C0"/>
    <w:rsid w:val="004D37AC"/>
    <w:rsid w:val="004D4A09"/>
    <w:rsid w:val="004E0B33"/>
    <w:rsid w:val="00516FF6"/>
    <w:rsid w:val="00521909"/>
    <w:rsid w:val="00522038"/>
    <w:rsid w:val="00534884"/>
    <w:rsid w:val="00554C26"/>
    <w:rsid w:val="0055670E"/>
    <w:rsid w:val="00574A93"/>
    <w:rsid w:val="005A2050"/>
    <w:rsid w:val="005C4873"/>
    <w:rsid w:val="005D61DC"/>
    <w:rsid w:val="005F29F4"/>
    <w:rsid w:val="00617B26"/>
    <w:rsid w:val="00624D15"/>
    <w:rsid w:val="006270A9"/>
    <w:rsid w:val="00627D6A"/>
    <w:rsid w:val="00675956"/>
    <w:rsid w:val="00681034"/>
    <w:rsid w:val="006A00D0"/>
    <w:rsid w:val="006A4949"/>
    <w:rsid w:val="006D2B68"/>
    <w:rsid w:val="006D328F"/>
    <w:rsid w:val="006F548E"/>
    <w:rsid w:val="00704A65"/>
    <w:rsid w:val="00706A7D"/>
    <w:rsid w:val="00707E6C"/>
    <w:rsid w:val="00731F5A"/>
    <w:rsid w:val="00737DCA"/>
    <w:rsid w:val="00797CEB"/>
    <w:rsid w:val="007A767C"/>
    <w:rsid w:val="007B63DD"/>
    <w:rsid w:val="007D27AC"/>
    <w:rsid w:val="007F175D"/>
    <w:rsid w:val="0080317A"/>
    <w:rsid w:val="00816216"/>
    <w:rsid w:val="00825F2B"/>
    <w:rsid w:val="008515E3"/>
    <w:rsid w:val="0085654E"/>
    <w:rsid w:val="00863A68"/>
    <w:rsid w:val="0087734B"/>
    <w:rsid w:val="00894F1A"/>
    <w:rsid w:val="008B73E0"/>
    <w:rsid w:val="008D5A93"/>
    <w:rsid w:val="008D5AA3"/>
    <w:rsid w:val="008E2402"/>
    <w:rsid w:val="008E70D2"/>
    <w:rsid w:val="008E727A"/>
    <w:rsid w:val="008F475F"/>
    <w:rsid w:val="00904AD8"/>
    <w:rsid w:val="00937B47"/>
    <w:rsid w:val="00944D2B"/>
    <w:rsid w:val="0096403E"/>
    <w:rsid w:val="00992A64"/>
    <w:rsid w:val="009B29E4"/>
    <w:rsid w:val="009D434B"/>
    <w:rsid w:val="009D5933"/>
    <w:rsid w:val="009E4419"/>
    <w:rsid w:val="009F011A"/>
    <w:rsid w:val="009F0CFA"/>
    <w:rsid w:val="00A10CCD"/>
    <w:rsid w:val="00A3707A"/>
    <w:rsid w:val="00A5497B"/>
    <w:rsid w:val="00A81FF4"/>
    <w:rsid w:val="00A934A4"/>
    <w:rsid w:val="00AE1292"/>
    <w:rsid w:val="00B0439F"/>
    <w:rsid w:val="00B04A49"/>
    <w:rsid w:val="00B16860"/>
    <w:rsid w:val="00B71DF7"/>
    <w:rsid w:val="00BC180B"/>
    <w:rsid w:val="00BC631D"/>
    <w:rsid w:val="00BD1903"/>
    <w:rsid w:val="00BD768D"/>
    <w:rsid w:val="00C0790C"/>
    <w:rsid w:val="00C17A82"/>
    <w:rsid w:val="00C24C0D"/>
    <w:rsid w:val="00C61F8E"/>
    <w:rsid w:val="00C7449E"/>
    <w:rsid w:val="00C7486D"/>
    <w:rsid w:val="00C9010B"/>
    <w:rsid w:val="00CD4B53"/>
    <w:rsid w:val="00CF25C9"/>
    <w:rsid w:val="00D07BE6"/>
    <w:rsid w:val="00D23686"/>
    <w:rsid w:val="00D34488"/>
    <w:rsid w:val="00D57DAA"/>
    <w:rsid w:val="00D60A1F"/>
    <w:rsid w:val="00DC00EB"/>
    <w:rsid w:val="00DC7C12"/>
    <w:rsid w:val="00DE16A1"/>
    <w:rsid w:val="00E128BA"/>
    <w:rsid w:val="00E32EF4"/>
    <w:rsid w:val="00E343EF"/>
    <w:rsid w:val="00E45CA0"/>
    <w:rsid w:val="00E74D67"/>
    <w:rsid w:val="00E83E4B"/>
    <w:rsid w:val="00EA2BC0"/>
    <w:rsid w:val="00EC00EE"/>
    <w:rsid w:val="00EE746C"/>
    <w:rsid w:val="00EF47F1"/>
    <w:rsid w:val="00EF5664"/>
    <w:rsid w:val="00F060AE"/>
    <w:rsid w:val="00F140A3"/>
    <w:rsid w:val="00F200FF"/>
    <w:rsid w:val="00F22C40"/>
    <w:rsid w:val="0CC776EA"/>
    <w:rsid w:val="0D4879A7"/>
    <w:rsid w:val="5599B2AC"/>
    <w:rsid w:val="6F65E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C0001"/>
  <w15:chartTrackingRefBased/>
  <w15:docId w15:val="{9146A1CD-5EB6-4DD2-A95F-1290270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A68"/>
    <w:pPr>
      <w:keepNext/>
      <w:keepLines/>
      <w:spacing w:before="320"/>
      <w:ind w:right="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A68"/>
    <w:pPr>
      <w:keepNext/>
      <w:keepLines/>
      <w:spacing w:before="60" w:after="40"/>
      <w:ind w:right="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68"/>
    <w:pPr>
      <w:keepNext/>
      <w:keepLines/>
      <w:spacing w:before="40" w:after="0"/>
      <w:ind w:right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68"/>
    <w:pPr>
      <w:keepNext/>
      <w:keepLines/>
      <w:spacing w:before="40" w:after="0"/>
      <w:ind w:right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ind w:right="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</w:style>
  <w:style w:type="paragraph" w:styleId="Header">
    <w:name w:val="header"/>
    <w:basedOn w:val="Normal"/>
    <w:link w:val="HeaderChar"/>
    <w:uiPriority w:val="99"/>
    <w:unhideWhenUsed/>
    <w:pPr>
      <w:spacing w:after="0"/>
      <w:ind w:right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ind w:right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  <w:ind w:right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41"/>
    <w:rPr>
      <w:rFonts w:ascii="Segoe UI" w:hAnsi="Segoe UI" w:cs="Segoe UI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3A68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A6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6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6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A68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863A68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63A68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nhideWhenUsed/>
    <w:qFormat/>
    <w:rsid w:val="00863A68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863A68"/>
    <w:rPr>
      <w:rFonts w:eastAsiaTheme="minorEastAsia"/>
      <w:i/>
      <w:iCs/>
      <w:color w:val="2A7B88" w:themeColor="accent1" w:themeShade="BF"/>
      <w:sz w:val="22"/>
      <w:szCs w:val="22"/>
    </w:rPr>
  </w:style>
  <w:style w:type="paragraph" w:styleId="ListNumber">
    <w:name w:val="List Number"/>
    <w:basedOn w:val="Normal"/>
    <w:uiPriority w:val="11"/>
    <w:qFormat/>
    <w:rsid w:val="00863A68"/>
    <w:pPr>
      <w:numPr>
        <w:numId w:val="25"/>
      </w:numPr>
      <w:spacing w:after="240" w:line="288" w:lineRule="auto"/>
      <w:ind w:right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A68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863A68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A68"/>
    <w:pPr>
      <w:spacing w:after="120"/>
      <w:ind w:right="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A68"/>
    <w:rPr>
      <w:rFonts w:eastAsiaTheme="minorEastAsia"/>
      <w:color w:val="404040" w:themeColor="text1" w:themeTint="BF"/>
      <w:sz w:val="22"/>
      <w:szCs w:val="16"/>
    </w:rPr>
  </w:style>
  <w:style w:type="paragraph" w:styleId="BlockText">
    <w:name w:val="Block Text"/>
    <w:basedOn w:val="Normal"/>
    <w:uiPriority w:val="99"/>
    <w:semiHidden/>
    <w:unhideWhenUsed/>
    <w:rsid w:val="00863A68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40"/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A68"/>
    <w:pPr>
      <w:spacing w:after="120"/>
      <w:ind w:left="360" w:right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A68"/>
    <w:rPr>
      <w:rFonts w:eastAsiaTheme="minorEastAsia"/>
      <w:color w:val="404040" w:themeColor="text1" w:themeTint="BF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3A68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A68"/>
    <w:pPr>
      <w:spacing w:after="0"/>
      <w:ind w:right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A68"/>
    <w:rPr>
      <w:rFonts w:ascii="Segoe UI" w:eastAsiaTheme="minorEastAsia" w:hAnsi="Segoe UI" w:cs="Segoe UI"/>
      <w:color w:val="404040" w:themeColor="text1" w:themeTint="BF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A68"/>
    <w:pPr>
      <w:spacing w:after="200"/>
      <w:ind w:right="0"/>
    </w:pPr>
    <w:rPr>
      <w:i/>
      <w:iCs/>
      <w:color w:val="4D4D4D" w:themeColor="text2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A68"/>
    <w:pPr>
      <w:spacing w:after="240"/>
      <w:ind w:right="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A68"/>
    <w:rPr>
      <w:rFonts w:eastAsiaTheme="minorEastAsia"/>
      <w:color w:val="404040" w:themeColor="text1" w:themeTint="BF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A68"/>
    <w:rPr>
      <w:rFonts w:eastAsiaTheme="minorEastAsia"/>
      <w:b/>
      <w:bCs/>
      <w:color w:val="404040" w:themeColor="text1" w:themeTint="BF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A68"/>
    <w:pPr>
      <w:spacing w:after="0"/>
      <w:ind w:right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A68"/>
    <w:rPr>
      <w:rFonts w:eastAsiaTheme="minorEastAsia"/>
      <w:color w:val="404040" w:themeColor="text1" w:themeTint="BF"/>
      <w:sz w:val="22"/>
    </w:rPr>
  </w:style>
  <w:style w:type="paragraph" w:styleId="EnvelopeReturn">
    <w:name w:val="envelope return"/>
    <w:basedOn w:val="Normal"/>
    <w:uiPriority w:val="99"/>
    <w:semiHidden/>
    <w:unhideWhenUsed/>
    <w:rsid w:val="00863A68"/>
    <w:pPr>
      <w:spacing w:after="0"/>
      <w:ind w:right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A68"/>
    <w:pPr>
      <w:spacing w:after="0"/>
      <w:ind w:right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A68"/>
    <w:rPr>
      <w:rFonts w:eastAsiaTheme="minorEastAsia"/>
      <w:color w:val="404040" w:themeColor="text1" w:themeTint="BF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863A68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63A6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68"/>
    <w:pPr>
      <w:spacing w:after="0"/>
      <w:ind w:right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68"/>
    <w:rPr>
      <w:rFonts w:ascii="Consolas" w:eastAsiaTheme="minorEastAsia" w:hAnsi="Consolas"/>
      <w:color w:val="404040" w:themeColor="text1" w:themeTint="BF"/>
      <w:sz w:val="22"/>
    </w:rPr>
  </w:style>
  <w:style w:type="character" w:styleId="HTMLTypewriter">
    <w:name w:val="HTML Typewriter"/>
    <w:basedOn w:val="DefaultParagraphFont"/>
    <w:uiPriority w:val="99"/>
    <w:semiHidden/>
    <w:unhideWhenUsed/>
    <w:rsid w:val="00863A68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63A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right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A68"/>
    <w:rPr>
      <w:rFonts w:ascii="Consolas" w:eastAsiaTheme="minorEastAsia" w:hAnsi="Consolas"/>
      <w:color w:val="404040" w:themeColor="text1" w:themeTint="BF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A68"/>
    <w:pPr>
      <w:spacing w:after="0"/>
      <w:ind w:right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A68"/>
    <w:rPr>
      <w:rFonts w:ascii="Consolas" w:eastAsiaTheme="minorEastAsia" w:hAnsi="Consolas"/>
      <w:color w:val="404040" w:themeColor="text1" w:themeTint="BF"/>
      <w:sz w:val="22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B29E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DC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40A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36"/>
    <w:qFormat/>
    <w:rsid w:val="006D328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Capstone/CCChatbo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hred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red%20Dank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9CC5793AD24E8A83CD97FDE5070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28E59-3F23-4551-AB9A-75193DF50400}"/>
      </w:docPartPr>
      <w:docPartBody>
        <w:p w:rsidR="00A27C67" w:rsidRDefault="00661FBD" w:rsidP="00661FBD">
          <w:pPr>
            <w:pStyle w:val="609CC5793AD24E8A83CD97FDE507017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明朝B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BE"/>
    <w:rsid w:val="00027B75"/>
    <w:rsid w:val="000405EF"/>
    <w:rsid w:val="000442CC"/>
    <w:rsid w:val="000B63E5"/>
    <w:rsid w:val="000C4525"/>
    <w:rsid w:val="000E2BF4"/>
    <w:rsid w:val="001F7D50"/>
    <w:rsid w:val="00313A74"/>
    <w:rsid w:val="00393C79"/>
    <w:rsid w:val="003A57A3"/>
    <w:rsid w:val="00472EF8"/>
    <w:rsid w:val="004745BE"/>
    <w:rsid w:val="004876EC"/>
    <w:rsid w:val="004C059E"/>
    <w:rsid w:val="004E56A5"/>
    <w:rsid w:val="005701D5"/>
    <w:rsid w:val="005C1C70"/>
    <w:rsid w:val="00605A56"/>
    <w:rsid w:val="00613C38"/>
    <w:rsid w:val="00632ACB"/>
    <w:rsid w:val="00661FBD"/>
    <w:rsid w:val="006F6037"/>
    <w:rsid w:val="008437E9"/>
    <w:rsid w:val="0085789E"/>
    <w:rsid w:val="00955E5A"/>
    <w:rsid w:val="00A27C67"/>
    <w:rsid w:val="00AF4B66"/>
    <w:rsid w:val="00BB0EAD"/>
    <w:rsid w:val="00C262E9"/>
    <w:rsid w:val="00C758A8"/>
    <w:rsid w:val="00CC46D4"/>
    <w:rsid w:val="00D4579F"/>
    <w:rsid w:val="00D51636"/>
    <w:rsid w:val="00DF7262"/>
    <w:rsid w:val="00F105CC"/>
    <w:rsid w:val="00F238B5"/>
    <w:rsid w:val="00F92D8D"/>
    <w:rsid w:val="00F979B6"/>
    <w:rsid w:val="00FD1561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5BE"/>
    <w:rPr>
      <w:color w:val="808080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609CC5793AD24E8A83CD97FDE5070171">
    <w:name w:val="609CC5793AD24E8A83CD97FDE5070171"/>
    <w:rsid w:val="00661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5C93-2EBC-4168-9706-B4F0A8DF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C:\Users\Jahred Danker\AppData\Roaming\Microsoft\Templates\Resume (color).dotx</Template>
  <TotalTime>2233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>Jahred Danker</dc:creator>
  <cp:keywords/>
  <cp:lastModifiedBy>Jahred Danker</cp:lastModifiedBy>
  <cp:revision>26</cp:revision>
  <cp:lastPrinted>2021-06-03T15:16:00Z</cp:lastPrinted>
  <dcterms:created xsi:type="dcterms:W3CDTF">2019-09-24T13:09:00Z</dcterms:created>
  <dcterms:modified xsi:type="dcterms:W3CDTF">2022-09-16T03:09:00Z</dcterms:modified>
  <cp:version/>
</cp:coreProperties>
</file>